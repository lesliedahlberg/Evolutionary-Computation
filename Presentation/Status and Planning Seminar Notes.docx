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3DBDE" w14:textId="77777777" w:rsidR="00A022E1" w:rsidRDefault="00616626" w:rsidP="00616626">
      <w:pPr>
        <w:pStyle w:val="Heading1"/>
      </w:pPr>
      <w:r>
        <w:t>Status and Planning Seminar Notes</w:t>
      </w:r>
    </w:p>
    <w:p w14:paraId="1666D906" w14:textId="77777777" w:rsidR="00616626" w:rsidRDefault="00616626" w:rsidP="00616626">
      <w:pPr>
        <w:pStyle w:val="Heading2"/>
      </w:pPr>
      <w:r w:rsidRPr="00616626">
        <w:t>Using ant colony optimization as pathfinding in a changing environment</w:t>
      </w:r>
    </w:p>
    <w:p w14:paraId="02A07AF3" w14:textId="77777777" w:rsidR="00616626" w:rsidRDefault="00616626" w:rsidP="00616626">
      <w:r w:rsidRPr="00616626">
        <w:t>Robin Eriksson, Robin Chef</w:t>
      </w:r>
    </w:p>
    <w:p w14:paraId="61995F7E" w14:textId="77777777" w:rsidR="00616626" w:rsidRPr="009A3A02" w:rsidRDefault="00616626" w:rsidP="00616626">
      <w:pPr>
        <w:pStyle w:val="ListParagraph"/>
        <w:numPr>
          <w:ilvl w:val="0"/>
          <w:numId w:val="5"/>
        </w:numPr>
        <w:rPr>
          <w:b/>
        </w:rPr>
      </w:pPr>
      <w:r w:rsidRPr="009A3A02">
        <w:rPr>
          <w:b/>
        </w:rPr>
        <w:t>More images and charts in presentation</w:t>
      </w:r>
    </w:p>
    <w:p w14:paraId="53F14CDA" w14:textId="77777777" w:rsidR="00404626" w:rsidRDefault="00404626" w:rsidP="00616626">
      <w:pPr>
        <w:pStyle w:val="ListParagraph"/>
        <w:numPr>
          <w:ilvl w:val="0"/>
          <w:numId w:val="5"/>
        </w:numPr>
      </w:pPr>
      <w:r>
        <w:t>Better explanation for ACO in report (perhaps images and illustrations)</w:t>
      </w:r>
    </w:p>
    <w:p w14:paraId="6B1E1D23" w14:textId="77777777" w:rsidR="00404626" w:rsidRDefault="00404626" w:rsidP="00616626">
      <w:pPr>
        <w:pStyle w:val="ListParagraph"/>
        <w:numPr>
          <w:ilvl w:val="0"/>
          <w:numId w:val="5"/>
        </w:numPr>
      </w:pPr>
      <w:r>
        <w:t>Inconsistent use of abbreviation</w:t>
      </w:r>
    </w:p>
    <w:p w14:paraId="2FF905F5" w14:textId="7F665D1E" w:rsidR="009A3A02" w:rsidRDefault="009A3A02" w:rsidP="00616626">
      <w:pPr>
        <w:pStyle w:val="ListParagraph"/>
        <w:numPr>
          <w:ilvl w:val="0"/>
          <w:numId w:val="5"/>
        </w:numPr>
      </w:pPr>
      <w:r>
        <w:t>Method is clear but more images would be welcome</w:t>
      </w:r>
    </w:p>
    <w:p w14:paraId="150F554B" w14:textId="391290E0" w:rsidR="009A3A02" w:rsidRDefault="009A3A02" w:rsidP="00616626">
      <w:pPr>
        <w:pStyle w:val="ListParagraph"/>
        <w:numPr>
          <w:ilvl w:val="0"/>
          <w:numId w:val="5"/>
        </w:numPr>
      </w:pPr>
      <w:r>
        <w:t>Gantt chart for time planning?</w:t>
      </w:r>
    </w:p>
    <w:p w14:paraId="184CC050" w14:textId="1C0846A0" w:rsidR="009A3A02" w:rsidRDefault="009A3A02" w:rsidP="00616626">
      <w:pPr>
        <w:pStyle w:val="ListParagraph"/>
        <w:numPr>
          <w:ilvl w:val="0"/>
          <w:numId w:val="5"/>
        </w:numPr>
      </w:pPr>
      <w:r>
        <w:t>Good use of math equations</w:t>
      </w:r>
    </w:p>
    <w:p w14:paraId="537A75DB" w14:textId="048A2977" w:rsidR="009A3A02" w:rsidRDefault="009A3A02" w:rsidP="00616626">
      <w:pPr>
        <w:pStyle w:val="ListParagraph"/>
        <w:numPr>
          <w:ilvl w:val="0"/>
          <w:numId w:val="5"/>
        </w:numPr>
      </w:pPr>
      <w:r>
        <w:t>Good background study</w:t>
      </w:r>
    </w:p>
    <w:p w14:paraId="1FABA595" w14:textId="4AA8864D" w:rsidR="000E46A2" w:rsidRDefault="000E46A2" w:rsidP="00DE7DCB">
      <w:pPr>
        <w:pStyle w:val="Heading2"/>
      </w:pPr>
      <w:r w:rsidRPr="000E46A2">
        <w:t xml:space="preserve">EVOLUTIONARY COMPUTATION IN CONTINUOUS OPTIMIZATION AND MACHINE LEARNING </w:t>
      </w:r>
    </w:p>
    <w:p w14:paraId="7B549FC7" w14:textId="25C8AC8B" w:rsidR="000659BA" w:rsidRPr="000E46A2" w:rsidRDefault="000659BA" w:rsidP="000E46A2">
      <w:r w:rsidRPr="000E46A2">
        <w:t>Leslie Dahlberg</w:t>
      </w:r>
    </w:p>
    <w:p w14:paraId="69114658" w14:textId="56C49E78" w:rsidR="001F6DE0" w:rsidRDefault="001F6DE0" w:rsidP="00276E04">
      <w:pPr>
        <w:pStyle w:val="ListParagraph"/>
        <w:numPr>
          <w:ilvl w:val="0"/>
          <w:numId w:val="5"/>
        </w:numPr>
      </w:pPr>
      <w:r>
        <w:t>Talked alittle too fast, too much information on too little time</w:t>
      </w:r>
    </w:p>
    <w:p w14:paraId="3DAA839F" w14:textId="61A28521" w:rsidR="001F6DE0" w:rsidRDefault="001F6DE0" w:rsidP="001F6DE0">
      <w:pPr>
        <w:pStyle w:val="ListParagraph"/>
        <w:numPr>
          <w:ilvl w:val="0"/>
          <w:numId w:val="5"/>
        </w:numPr>
      </w:pPr>
      <w:r>
        <w:t>Presentation too much text on slides</w:t>
      </w:r>
    </w:p>
    <w:p w14:paraId="6D5D0D00" w14:textId="14D46928" w:rsidR="000659BA" w:rsidRDefault="001F6DE0" w:rsidP="00276E04">
      <w:pPr>
        <w:pStyle w:val="ListParagraph"/>
        <w:numPr>
          <w:ilvl w:val="0"/>
          <w:numId w:val="5"/>
        </w:numPr>
      </w:pPr>
      <w:r>
        <w:t>Well structured algorithms</w:t>
      </w:r>
    </w:p>
    <w:p w14:paraId="6930EBD6" w14:textId="73598183" w:rsidR="001F6DE0" w:rsidRDefault="001F6DE0" w:rsidP="00276E04">
      <w:pPr>
        <w:pStyle w:val="ListParagraph"/>
        <w:numPr>
          <w:ilvl w:val="0"/>
          <w:numId w:val="5"/>
        </w:numPr>
      </w:pPr>
      <w:r>
        <w:t>Used ’needed’ probably only once in method, could be required</w:t>
      </w:r>
    </w:p>
    <w:p w14:paraId="5AD9DF54" w14:textId="331B7BBC" w:rsidR="001F6DE0" w:rsidRDefault="001F6DE0" w:rsidP="00276E04">
      <w:pPr>
        <w:pStyle w:val="ListParagraph"/>
        <w:numPr>
          <w:ilvl w:val="0"/>
          <w:numId w:val="5"/>
        </w:numPr>
      </w:pPr>
      <w:r>
        <w:t>Good images</w:t>
      </w:r>
    </w:p>
    <w:p w14:paraId="4BCA834A" w14:textId="28808219" w:rsidR="001F6DE0" w:rsidRDefault="001F6DE0" w:rsidP="00276E04">
      <w:pPr>
        <w:pStyle w:val="ListParagraph"/>
        <w:numPr>
          <w:ilvl w:val="0"/>
          <w:numId w:val="5"/>
        </w:numPr>
      </w:pPr>
      <w:r>
        <w:t>Good with many references but can be hard to controll how they are relevant</w:t>
      </w:r>
    </w:p>
    <w:p w14:paraId="1F0BF346" w14:textId="125CE224" w:rsidR="001F6DE0" w:rsidRDefault="001F6DE0" w:rsidP="00276E04">
      <w:pPr>
        <w:pStyle w:val="ListParagraph"/>
        <w:numPr>
          <w:ilvl w:val="0"/>
          <w:numId w:val="5"/>
        </w:numPr>
      </w:pPr>
      <w:r>
        <w:t>Good usage of language</w:t>
      </w:r>
    </w:p>
    <w:p w14:paraId="2D9AA648" w14:textId="4B57BA3D" w:rsidR="000E46A2" w:rsidRDefault="000E46A2" w:rsidP="00DE7DCB">
      <w:pPr>
        <w:pStyle w:val="Heading2"/>
      </w:pPr>
      <w:r w:rsidRPr="000E46A2">
        <w:t>INTELLIGENT MATCHNING FO ̈R KLINISKT BESLUTSSTO ̈DSSYSTEM FO ̈R CEREBRAL PARES MED ANVA ̈NDNING AV DOMA ̈</w:t>
      </w:r>
      <w:r>
        <w:t>NKUNSKAP</w:t>
      </w:r>
    </w:p>
    <w:p w14:paraId="441FE197" w14:textId="07E2CB52" w:rsidR="000E46A2" w:rsidRPr="000E46A2" w:rsidRDefault="000E46A2" w:rsidP="000E46A2">
      <w:r w:rsidRPr="000E46A2">
        <w:t xml:space="preserve">Filiph Eriksson-Falk, Fredrik Frenning </w:t>
      </w:r>
    </w:p>
    <w:p w14:paraId="650BBF5D" w14:textId="4D0C95BA" w:rsidR="001F6DE0" w:rsidRDefault="000D2090" w:rsidP="00DE7DCB">
      <w:pPr>
        <w:pStyle w:val="ListParagraph"/>
        <w:numPr>
          <w:ilvl w:val="0"/>
          <w:numId w:val="5"/>
        </w:numPr>
      </w:pPr>
      <w:r>
        <w:t>General discussion on ethics</w:t>
      </w:r>
    </w:p>
    <w:p w14:paraId="5D597C90" w14:textId="4A692671" w:rsidR="000D2090" w:rsidRDefault="000D2090" w:rsidP="00DE7DCB">
      <w:pPr>
        <w:pStyle w:val="ListParagraph"/>
        <w:numPr>
          <w:ilvl w:val="0"/>
          <w:numId w:val="5"/>
        </w:numPr>
      </w:pPr>
      <w:r>
        <w:t>Screenshots and discussion on Anna’s work</w:t>
      </w:r>
    </w:p>
    <w:p w14:paraId="14423147" w14:textId="489DF6E1" w:rsidR="000D2090" w:rsidRDefault="000D2090" w:rsidP="000D2090">
      <w:pPr>
        <w:pStyle w:val="ListParagraph"/>
        <w:numPr>
          <w:ilvl w:val="1"/>
          <w:numId w:val="5"/>
        </w:numPr>
      </w:pPr>
      <w:r>
        <w:t>Explain more about CDSS to reader</w:t>
      </w:r>
    </w:p>
    <w:p w14:paraId="3EF498FD" w14:textId="4AC2FDA6" w:rsidR="000D2090" w:rsidRDefault="000D2090" w:rsidP="000D2090">
      <w:pPr>
        <w:pStyle w:val="ListParagraph"/>
        <w:numPr>
          <w:ilvl w:val="0"/>
          <w:numId w:val="5"/>
        </w:numPr>
      </w:pPr>
      <w:r>
        <w:lastRenderedPageBreak/>
        <w:t>Make it clear that you are not looking for solutions but similar</w:t>
      </w:r>
      <w:r w:rsidR="00D0051B">
        <w:t xml:space="preserve"> cases</w:t>
      </w:r>
    </w:p>
    <w:p w14:paraId="7D9B52C3" w14:textId="7A9B2740" w:rsidR="00D0051B" w:rsidRDefault="00D0051B" w:rsidP="000D2090">
      <w:pPr>
        <w:pStyle w:val="ListParagraph"/>
        <w:numPr>
          <w:ilvl w:val="0"/>
          <w:numId w:val="5"/>
        </w:numPr>
      </w:pPr>
      <w:r>
        <w:t>Presentation was about report not about work</w:t>
      </w:r>
    </w:p>
    <w:p w14:paraId="3589980E" w14:textId="34B2F564" w:rsidR="00D0051B" w:rsidRDefault="00D0051B" w:rsidP="00D0051B">
      <w:pPr>
        <w:pStyle w:val="ListParagraph"/>
        <w:numPr>
          <w:ilvl w:val="1"/>
          <w:numId w:val="5"/>
        </w:numPr>
      </w:pPr>
      <w:r>
        <w:t>Led to confusion and many questions</w:t>
      </w:r>
    </w:p>
    <w:p w14:paraId="2D3DBE1C" w14:textId="507CC02A" w:rsidR="00D0051B" w:rsidRDefault="00D0051B" w:rsidP="00D0051B">
      <w:pPr>
        <w:pStyle w:val="ListParagraph"/>
        <w:numPr>
          <w:ilvl w:val="0"/>
          <w:numId w:val="5"/>
        </w:numPr>
      </w:pPr>
      <w:r>
        <w:t>Maybee explain more about CBR and give examples and relevance</w:t>
      </w:r>
    </w:p>
    <w:p w14:paraId="7F9093AB" w14:textId="2A7A5E44" w:rsidR="000E46A2" w:rsidRDefault="000E46A2" w:rsidP="000E46A2">
      <w:pPr>
        <w:pStyle w:val="Heading2"/>
      </w:pPr>
      <w:r w:rsidRPr="000E46A2">
        <w:t>A case study in requirements on a clinical decision support system when communicating result to clinical experts</w:t>
      </w:r>
    </w:p>
    <w:p w14:paraId="01874B26" w14:textId="271C7549" w:rsidR="000E46A2" w:rsidRDefault="000E46A2" w:rsidP="000E46A2">
      <w:r w:rsidRPr="000E46A2">
        <w:t xml:space="preserve">Josefine Helsing </w:t>
      </w:r>
    </w:p>
    <w:p w14:paraId="09CC3230" w14:textId="0B577BCC" w:rsidR="000E46A2" w:rsidRPr="00B14D58" w:rsidRDefault="00B14D58" w:rsidP="000E46A2">
      <w:pPr>
        <w:pStyle w:val="ListParagraph"/>
        <w:numPr>
          <w:ilvl w:val="0"/>
          <w:numId w:val="5"/>
        </w:numPr>
        <w:rPr>
          <w:b/>
        </w:rPr>
      </w:pPr>
      <w:r w:rsidRPr="00B14D58">
        <w:rPr>
          <w:b/>
        </w:rPr>
        <w:t>Background to short</w:t>
      </w:r>
    </w:p>
    <w:p w14:paraId="706D2428" w14:textId="261106E6" w:rsidR="00B14D58" w:rsidRDefault="00B14D58" w:rsidP="00B14D58">
      <w:pPr>
        <w:pStyle w:val="ListParagraph"/>
        <w:numPr>
          <w:ilvl w:val="1"/>
          <w:numId w:val="5"/>
        </w:numPr>
      </w:pPr>
      <w:r>
        <w:t>Subsections</w:t>
      </w:r>
    </w:p>
    <w:p w14:paraId="52E737E0" w14:textId="292A8992" w:rsidR="00B14D58" w:rsidRDefault="00B14D58" w:rsidP="000E46A2">
      <w:pPr>
        <w:pStyle w:val="ListParagraph"/>
        <w:numPr>
          <w:ilvl w:val="0"/>
          <w:numId w:val="5"/>
        </w:numPr>
      </w:pPr>
      <w:r>
        <w:t>Related work is missing</w:t>
      </w:r>
    </w:p>
    <w:p w14:paraId="3634F868" w14:textId="5FEC6D12" w:rsidR="00B14D58" w:rsidRDefault="00B14D58" w:rsidP="000E46A2">
      <w:pPr>
        <w:pStyle w:val="ListParagraph"/>
        <w:numPr>
          <w:ilvl w:val="0"/>
          <w:numId w:val="5"/>
        </w:numPr>
      </w:pPr>
      <w:r>
        <w:t>Short presentation</w:t>
      </w:r>
    </w:p>
    <w:p w14:paraId="0C212CE0" w14:textId="6FC33EFA" w:rsidR="00B14D58" w:rsidRDefault="00B14D58" w:rsidP="000E46A2">
      <w:pPr>
        <w:pStyle w:val="ListParagraph"/>
        <w:numPr>
          <w:ilvl w:val="0"/>
          <w:numId w:val="5"/>
        </w:numPr>
      </w:pPr>
      <w:r>
        <w:t>Formatting should be more professional</w:t>
      </w:r>
    </w:p>
    <w:p w14:paraId="3053E01A" w14:textId="68E4DAA8" w:rsidR="00B14D58" w:rsidRDefault="00B14D58" w:rsidP="00B14D58">
      <w:pPr>
        <w:pStyle w:val="ListParagraph"/>
        <w:numPr>
          <w:ilvl w:val="1"/>
          <w:numId w:val="5"/>
        </w:numPr>
      </w:pPr>
      <w:r>
        <w:t>Page breaks</w:t>
      </w:r>
    </w:p>
    <w:p w14:paraId="1CC912D9" w14:textId="183ADE5F" w:rsidR="00B14D58" w:rsidRDefault="00B14D58" w:rsidP="00B14D58">
      <w:pPr>
        <w:pStyle w:val="ListParagraph"/>
        <w:numPr>
          <w:ilvl w:val="1"/>
          <w:numId w:val="5"/>
        </w:numPr>
      </w:pPr>
      <w:r>
        <w:t>Titelpage</w:t>
      </w:r>
    </w:p>
    <w:p w14:paraId="2EA55857" w14:textId="025ACCBD" w:rsidR="00B14D58" w:rsidRDefault="00B14D58" w:rsidP="00B14D58">
      <w:pPr>
        <w:pStyle w:val="ListParagraph"/>
        <w:numPr>
          <w:ilvl w:val="1"/>
          <w:numId w:val="5"/>
        </w:numPr>
      </w:pPr>
      <w:r>
        <w:t>Etc.</w:t>
      </w:r>
    </w:p>
    <w:p w14:paraId="76427367" w14:textId="6170F5D1" w:rsidR="00B14D58" w:rsidRDefault="00B14D58" w:rsidP="00B14D58">
      <w:pPr>
        <w:pStyle w:val="ListParagraph"/>
        <w:numPr>
          <w:ilvl w:val="0"/>
          <w:numId w:val="5"/>
        </w:numPr>
      </w:pPr>
      <w:r>
        <w:t>Methodology</w:t>
      </w:r>
    </w:p>
    <w:p w14:paraId="6E522C0E" w14:textId="0EE26F57" w:rsidR="00B14D58" w:rsidRDefault="00B14D58" w:rsidP="00B14D58">
      <w:pPr>
        <w:pStyle w:val="ListParagraph"/>
        <w:numPr>
          <w:ilvl w:val="1"/>
          <w:numId w:val="5"/>
        </w:numPr>
      </w:pPr>
      <w:r>
        <w:t>PACT, osv….</w:t>
      </w:r>
    </w:p>
    <w:p w14:paraId="1FD6152E" w14:textId="72F73E81" w:rsidR="00B14D58" w:rsidRDefault="00B14D58" w:rsidP="00B14D58">
      <w:pPr>
        <w:pStyle w:val="ListParagraph"/>
        <w:numPr>
          <w:ilvl w:val="0"/>
          <w:numId w:val="5"/>
        </w:numPr>
      </w:pPr>
      <w:r>
        <w:t>Method could use more text and less bullet points</w:t>
      </w:r>
    </w:p>
    <w:p w14:paraId="1225CEEE" w14:textId="066BF7CF" w:rsidR="00B14D58" w:rsidRDefault="00B14D58" w:rsidP="00B14D58">
      <w:pPr>
        <w:pStyle w:val="ListParagraph"/>
        <w:numPr>
          <w:ilvl w:val="0"/>
          <w:numId w:val="5"/>
        </w:numPr>
      </w:pPr>
      <w:r>
        <w:t>Few references, one book, two from MDH</w:t>
      </w:r>
    </w:p>
    <w:p w14:paraId="4F8041DF" w14:textId="770E73F9" w:rsidR="00B14D58" w:rsidRDefault="00B14D58" w:rsidP="00B14D58">
      <w:pPr>
        <w:pStyle w:val="ListParagraph"/>
        <w:numPr>
          <w:ilvl w:val="1"/>
          <w:numId w:val="5"/>
        </w:numPr>
      </w:pPr>
      <w:r>
        <w:t>Needs more diversity</w:t>
      </w:r>
    </w:p>
    <w:p w14:paraId="00840502" w14:textId="63C0C06B" w:rsidR="00B14D58" w:rsidRDefault="00B14D58" w:rsidP="00B14D58">
      <w:pPr>
        <w:pStyle w:val="ListParagraph"/>
        <w:numPr>
          <w:ilvl w:val="1"/>
          <w:numId w:val="5"/>
        </w:numPr>
      </w:pPr>
      <w:r>
        <w:t>PDF links should be removed</w:t>
      </w:r>
    </w:p>
    <w:p w14:paraId="74A2A688" w14:textId="318609E9" w:rsidR="00B14D58" w:rsidRPr="00B14D58" w:rsidRDefault="00B14D58" w:rsidP="00B14D58">
      <w:pPr>
        <w:pStyle w:val="ListParagraph"/>
        <w:numPr>
          <w:ilvl w:val="0"/>
          <w:numId w:val="5"/>
        </w:numPr>
        <w:rPr>
          <w:b/>
        </w:rPr>
      </w:pPr>
      <w:r w:rsidRPr="00B14D58">
        <w:rPr>
          <w:b/>
        </w:rPr>
        <w:t>Rethink time plan</w:t>
      </w:r>
    </w:p>
    <w:p w14:paraId="1EDB96A9" w14:textId="7D5B6D70" w:rsidR="00B14D58" w:rsidRDefault="00166CB7" w:rsidP="00B14D58">
      <w:pPr>
        <w:pStyle w:val="ListParagraph"/>
        <w:numPr>
          <w:ilvl w:val="0"/>
          <w:numId w:val="5"/>
        </w:numPr>
      </w:pPr>
      <w:r>
        <w:t>Separate background and introduction and motivation, better structure</w:t>
      </w:r>
    </w:p>
    <w:p w14:paraId="093625F9" w14:textId="3782536E" w:rsidR="00166CB7" w:rsidRDefault="00166CB7" w:rsidP="00B14D58">
      <w:pPr>
        <w:pStyle w:val="ListParagraph"/>
        <w:numPr>
          <w:ilvl w:val="0"/>
          <w:numId w:val="5"/>
        </w:numPr>
      </w:pPr>
      <w:r>
        <w:t>Better formatting</w:t>
      </w:r>
    </w:p>
    <w:p w14:paraId="415DCAB1" w14:textId="4635B8A0" w:rsidR="009544BD" w:rsidRDefault="009544BD" w:rsidP="00B14D58">
      <w:pPr>
        <w:pStyle w:val="ListParagraph"/>
        <w:numPr>
          <w:ilvl w:val="0"/>
          <w:numId w:val="5"/>
        </w:numPr>
      </w:pPr>
      <w:r>
        <w:t>Too short paragraphs</w:t>
      </w:r>
    </w:p>
    <w:p w14:paraId="210D6C98" w14:textId="31B4CBBC" w:rsidR="007A2643" w:rsidRPr="00616626" w:rsidRDefault="000A0EC7" w:rsidP="00B14D58">
      <w:pPr>
        <w:pStyle w:val="ListParagraph"/>
        <w:numPr>
          <w:ilvl w:val="0"/>
          <w:numId w:val="5"/>
        </w:numPr>
      </w:pPr>
      <w:r>
        <w:t>More pictures</w:t>
      </w:r>
      <w:bookmarkStart w:id="0" w:name="_GoBack"/>
      <w:bookmarkEnd w:id="0"/>
    </w:p>
    <w:sectPr w:rsidR="007A2643" w:rsidRPr="00616626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9C9C62" w14:textId="77777777" w:rsidR="00FA05CF" w:rsidRDefault="00FA05CF">
      <w:r>
        <w:separator/>
      </w:r>
    </w:p>
    <w:p w14:paraId="7928227B" w14:textId="77777777" w:rsidR="00FA05CF" w:rsidRDefault="00FA05CF"/>
  </w:endnote>
  <w:endnote w:type="continuationSeparator" w:id="0">
    <w:p w14:paraId="3E934956" w14:textId="77777777" w:rsidR="00FA05CF" w:rsidRDefault="00FA05CF">
      <w:r>
        <w:continuationSeparator/>
      </w:r>
    </w:p>
    <w:p w14:paraId="33712B61" w14:textId="77777777" w:rsidR="00FA05CF" w:rsidRDefault="00FA05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93DC37" w14:textId="77777777" w:rsidR="00A022E1" w:rsidRDefault="0045263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0EC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B3DEA" w14:textId="77777777" w:rsidR="00FA05CF" w:rsidRDefault="00FA05CF">
      <w:r>
        <w:separator/>
      </w:r>
    </w:p>
    <w:p w14:paraId="42C31DAA" w14:textId="77777777" w:rsidR="00FA05CF" w:rsidRDefault="00FA05CF"/>
  </w:footnote>
  <w:footnote w:type="continuationSeparator" w:id="0">
    <w:p w14:paraId="409B46AC" w14:textId="77777777" w:rsidR="00FA05CF" w:rsidRDefault="00FA05CF">
      <w:r>
        <w:continuationSeparator/>
      </w:r>
    </w:p>
    <w:p w14:paraId="1FF3052F" w14:textId="77777777" w:rsidR="00FA05CF" w:rsidRDefault="00FA05C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B3318"/>
    <w:multiLevelType w:val="hybridMultilevel"/>
    <w:tmpl w:val="EC5C0ED6"/>
    <w:lvl w:ilvl="0" w:tplc="4072A5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26"/>
    <w:rsid w:val="000659BA"/>
    <w:rsid w:val="000A0EC7"/>
    <w:rsid w:val="000D2090"/>
    <w:rsid w:val="000E46A2"/>
    <w:rsid w:val="00166CB7"/>
    <w:rsid w:val="001F6DE0"/>
    <w:rsid w:val="00276E04"/>
    <w:rsid w:val="00404626"/>
    <w:rsid w:val="00452637"/>
    <w:rsid w:val="00616626"/>
    <w:rsid w:val="007A2643"/>
    <w:rsid w:val="009544BD"/>
    <w:rsid w:val="009A3A02"/>
    <w:rsid w:val="00A022E1"/>
    <w:rsid w:val="00B14D58"/>
    <w:rsid w:val="00B814BE"/>
    <w:rsid w:val="00D0051B"/>
    <w:rsid w:val="00DE7DCB"/>
    <w:rsid w:val="00FA05CF"/>
    <w:rsid w:val="00FA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BB0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637"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16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sliedahlberg/Library/Containers/com.microsoft.Word/Data/Library/Caches/TM10002086/Skriva%20anteckninga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DE"/>
    <w:rsid w:val="0099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D5FD7C83860B45BCDAB940B7E01188">
    <w:name w:val="F1D5FD7C83860B45BCDAB940B7E0118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2261714FF8C3764EBA324E8085B1A740">
    <w:name w:val="2261714FF8C3764EBA324E8085B1A7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Skriva anteckningar.dotx</Template>
  <TotalTime>83</TotalTime>
  <Pages>2</Pages>
  <Words>275</Words>
  <Characters>1570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Dahlberg</dc:creator>
  <cp:keywords/>
  <dc:description/>
  <cp:lastModifiedBy>Leslie Dahlberg</cp:lastModifiedBy>
  <cp:revision>12</cp:revision>
  <dcterms:created xsi:type="dcterms:W3CDTF">2017-04-21T11:21:00Z</dcterms:created>
  <dcterms:modified xsi:type="dcterms:W3CDTF">2017-04-21T12:54:00Z</dcterms:modified>
</cp:coreProperties>
</file>